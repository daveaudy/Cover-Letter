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A86" w:rsidRDefault="001D1C23">
      <w:r>
        <w:t xml:space="preserve">I </w:t>
      </w:r>
      <w:r w:rsidR="00AB52B3">
        <w:t>have been</w:t>
      </w:r>
      <w:r>
        <w:t xml:space="preserve"> employed with Vadim Software </w:t>
      </w:r>
      <w:r w:rsidR="00AB52B3">
        <w:t xml:space="preserve">for 28 years, </w:t>
      </w:r>
      <w:r>
        <w:t>however, m</w:t>
      </w:r>
      <w:r w:rsidR="00D95A86">
        <w:t xml:space="preserve">y current position will be </w:t>
      </w:r>
      <w:r w:rsidR="003B0D82">
        <w:t>discontinues</w:t>
      </w:r>
      <w:r w:rsidR="00D95A86">
        <w:t xml:space="preserve"> as of March 31, 2017 </w:t>
      </w:r>
      <w:r w:rsidR="00364458">
        <w:t xml:space="preserve">as a </w:t>
      </w:r>
      <w:r>
        <w:t>result</w:t>
      </w:r>
      <w:r w:rsidR="00D95A86">
        <w:t xml:space="preserve"> of Aptean </w:t>
      </w:r>
      <w:r>
        <w:t xml:space="preserve">Software purchasing </w:t>
      </w:r>
      <w:r w:rsidR="00AB52B3">
        <w:t>our</w:t>
      </w:r>
      <w:r>
        <w:t xml:space="preserve"> parent company</w:t>
      </w:r>
      <w:r w:rsidR="00D95A86">
        <w:t xml:space="preserve"> StarDyne</w:t>
      </w:r>
      <w:r w:rsidR="00364458">
        <w:t xml:space="preserve"> and</w:t>
      </w:r>
      <w:r>
        <w:t xml:space="preserve"> </w:t>
      </w:r>
      <w:r w:rsidR="00DB5CC2">
        <w:t>its</w:t>
      </w:r>
      <w:r>
        <w:t xml:space="preserve"> sister companies</w:t>
      </w:r>
      <w:r w:rsidR="00D95A86">
        <w:t xml:space="preserve">. </w:t>
      </w:r>
    </w:p>
    <w:p w:rsidR="00D95A86" w:rsidRDefault="00D95A86"/>
    <w:p w:rsidR="009E7101" w:rsidRDefault="009E7101" w:rsidP="009E7101">
      <w:r>
        <w:t>I have had several</w:t>
      </w:r>
      <w:r>
        <w:t xml:space="preserve"> roles</w:t>
      </w:r>
      <w:r>
        <w:t xml:space="preserve"> in my years at Vadim in all areas of Production development life cycle including specification gathering, design, development, Implementation and Support which also may prove to be an asset to your company.</w:t>
      </w:r>
    </w:p>
    <w:p w:rsidR="001351B6" w:rsidRDefault="001351B6"/>
    <w:p w:rsidR="00E31993" w:rsidRDefault="00C24C72">
      <w:r>
        <w:t>Product</w:t>
      </w:r>
      <w:r w:rsidR="007F369F">
        <w:t xml:space="preserve"> </w:t>
      </w:r>
      <w:r w:rsidR="00E31993">
        <w:t>Analyst:</w:t>
      </w:r>
    </w:p>
    <w:p w:rsidR="00FE3C04" w:rsidRDefault="001D1C23" w:rsidP="00FE3C04">
      <w:r>
        <w:t xml:space="preserve">One of my many roles </w:t>
      </w:r>
      <w:r w:rsidR="00BE2826">
        <w:t>I have had,</w:t>
      </w:r>
      <w:r>
        <w:t xml:space="preserve"> has been as a </w:t>
      </w:r>
      <w:r w:rsidR="003C2FA4">
        <w:t>Product</w:t>
      </w:r>
      <w:r>
        <w:t xml:space="preserve"> Analyst</w:t>
      </w:r>
      <w:r w:rsidR="00C44DBE">
        <w:t>.</w:t>
      </w:r>
      <w:r w:rsidR="00C9285E">
        <w:t xml:space="preserve"> </w:t>
      </w:r>
      <w:r w:rsidR="00FE3C04">
        <w:t xml:space="preserve">I was responsible for reviewing existing applications, </w:t>
      </w:r>
      <w:r w:rsidR="003C2FA4">
        <w:t>along with</w:t>
      </w:r>
      <w:r w:rsidR="00FE3C04">
        <w:t xml:space="preserve"> new specification requirements and software shortfalls. </w:t>
      </w:r>
      <w:r w:rsidR="003C2FA4">
        <w:t xml:space="preserve"> I would</w:t>
      </w:r>
      <w:r w:rsidR="00FE3C04">
        <w:t xml:space="preserve"> </w:t>
      </w:r>
      <w:r w:rsidR="003C2FA4">
        <w:t>work</w:t>
      </w:r>
      <w:r w:rsidR="00FE3C04">
        <w:t xml:space="preserve"> alongside management, customers and support department during this role.</w:t>
      </w:r>
    </w:p>
    <w:p w:rsidR="001351B6" w:rsidRDefault="00C24C72">
      <w:r>
        <w:t>I</w:t>
      </w:r>
      <w:r w:rsidR="00E16486">
        <w:t xml:space="preserve"> </w:t>
      </w:r>
      <w:r>
        <w:t>was responsible for the application design and specifications and creating Use cases</w:t>
      </w:r>
      <w:r w:rsidR="003C2FA4">
        <w:t xml:space="preserve"> for the development team</w:t>
      </w:r>
      <w:r>
        <w:t xml:space="preserve">.  I would then work with developers ensuring they understood the requirements at the beginning </w:t>
      </w:r>
      <w:r w:rsidR="00FE3C04">
        <w:t xml:space="preserve">of development </w:t>
      </w:r>
      <w:r>
        <w:t xml:space="preserve">and </w:t>
      </w:r>
      <w:r w:rsidR="00FE3C04">
        <w:t xml:space="preserve">any questions that would come up </w:t>
      </w:r>
      <w:r>
        <w:t>during the development stage.</w:t>
      </w:r>
    </w:p>
    <w:p w:rsidR="00394CC1" w:rsidRDefault="00394CC1" w:rsidP="00C9285E"/>
    <w:p w:rsidR="0033619F" w:rsidRDefault="0033619F">
      <w:r>
        <w:t>Data Modeling:</w:t>
      </w:r>
    </w:p>
    <w:p w:rsidR="00E31993" w:rsidRDefault="00E31993">
      <w:r>
        <w:t>The Vadim suite of applications needed to be ported to Windows/SQL prior to 2000 because of Y2K.</w:t>
      </w:r>
    </w:p>
    <w:p w:rsidR="00493249" w:rsidRDefault="00BE2826">
      <w:r>
        <w:t>I</w:t>
      </w:r>
      <w:r w:rsidR="00E31993">
        <w:t xml:space="preserve"> </w:t>
      </w:r>
      <w:r>
        <w:t xml:space="preserve">was responsible for </w:t>
      </w:r>
      <w:r w:rsidR="00E31993">
        <w:t>designing conceptual and physical data models for each of the applications using an application called Power Designer.  These data models were used to generate SQL code which would create the tables, primary keys and indexes.</w:t>
      </w:r>
    </w:p>
    <w:p w:rsidR="004E658B" w:rsidRDefault="004E658B" w:rsidP="004E658B">
      <w:r>
        <w:t>Part of this data modeling included creating Data flow diagrams and Business Flow diagrams.</w:t>
      </w:r>
    </w:p>
    <w:p w:rsidR="00493249" w:rsidRDefault="00493249"/>
    <w:p w:rsidR="00D0040B" w:rsidRDefault="00D0040B" w:rsidP="00D0040B">
      <w:r>
        <w:t>Software Integration:</w:t>
      </w:r>
    </w:p>
    <w:p w:rsidR="00D0040B" w:rsidRDefault="00D0040B" w:rsidP="00D0040B">
      <w:r>
        <w:t>I have completed several projects involving integrating Vadim’s iCity applications to other 3</w:t>
      </w:r>
      <w:r w:rsidRPr="00493249">
        <w:rPr>
          <w:vertAlign w:val="superscript"/>
        </w:rPr>
        <w:t>rd</w:t>
      </w:r>
      <w:r>
        <w:t xml:space="preserve"> party applications including GIS, Human Resources and other applications.</w:t>
      </w:r>
    </w:p>
    <w:p w:rsidR="00D0040B" w:rsidRDefault="00D0040B" w:rsidP="00D0040B"/>
    <w:p w:rsidR="00D0040B" w:rsidRDefault="00D0040B" w:rsidP="00D0040B">
      <w:r>
        <w:t>Data Conversion</w:t>
      </w:r>
    </w:p>
    <w:p w:rsidR="00D0040B" w:rsidRDefault="00D0040B" w:rsidP="00D0040B">
      <w:r>
        <w:t>I have designed, developed, implemented and supported data conversion tools to convert customer data to our suite of products and worked with customer to ensure completeness and accuracy.</w:t>
      </w:r>
    </w:p>
    <w:p w:rsidR="00D0040B" w:rsidRDefault="00D0040B" w:rsidP="00BE2826"/>
    <w:p w:rsidR="00BE2826" w:rsidRDefault="00BE2826" w:rsidP="00BE2826">
      <w:r>
        <w:t>Relational Database experience</w:t>
      </w:r>
    </w:p>
    <w:p w:rsidR="00BE2826" w:rsidRDefault="00BE2826" w:rsidP="00BE2826">
      <w:r>
        <w:t xml:space="preserve">You specified having a </w:t>
      </w:r>
      <w:r w:rsidR="007F369F">
        <w:t>strong knowledge of SQL and relational databases</w:t>
      </w:r>
      <w:r>
        <w:t>.  Since 1998 I have been using MS SQL.</w:t>
      </w:r>
      <w:r w:rsidR="004949CE">
        <w:t xml:space="preserve"> I am familiar with creating stored procedures/triggers and database security/administration. </w:t>
      </w:r>
    </w:p>
    <w:p w:rsidR="00C53E49" w:rsidRDefault="00C53E49" w:rsidP="00C53E49">
      <w:r>
        <w:t>Software development:</w:t>
      </w:r>
    </w:p>
    <w:p w:rsidR="004E658B" w:rsidRDefault="004E658B" w:rsidP="00C53E49">
      <w:r>
        <w:t xml:space="preserve">Most of my development work has been in a client/server environment, not in a browser based software environment. </w:t>
      </w:r>
    </w:p>
    <w:p w:rsidR="00C53E49" w:rsidRDefault="00C53E49">
      <w:r>
        <w:t>Within this past year we have been rolling out a new version of our softw</w:t>
      </w:r>
      <w:r w:rsidR="004E658B">
        <w:t xml:space="preserve">are which has been ported to </w:t>
      </w:r>
      <w:r w:rsidR="00DB5CC2">
        <w:t>WinForms</w:t>
      </w:r>
      <w:r>
        <w:t xml:space="preserve"> and C#</w:t>
      </w:r>
      <w:r w:rsidR="004E658B">
        <w:t xml:space="preserve"> in Visual Studio</w:t>
      </w:r>
      <w:r>
        <w:t>.</w:t>
      </w:r>
      <w:r w:rsidR="004E658B">
        <w:t xml:space="preserve">  </w:t>
      </w:r>
    </w:p>
    <w:p w:rsidR="00BE2826" w:rsidRDefault="00BE2826" w:rsidP="004E658B"/>
    <w:p w:rsidR="00BE2826" w:rsidRDefault="00BE2826" w:rsidP="004E658B">
      <w:r>
        <w:t>Customer</w:t>
      </w:r>
      <w:r w:rsidR="00B907BF">
        <w:t>/Employee</w:t>
      </w:r>
      <w:r>
        <w:t xml:space="preserve"> Training</w:t>
      </w:r>
    </w:p>
    <w:p w:rsidR="00BE2826" w:rsidRDefault="00BE2826" w:rsidP="004E658B">
      <w:r>
        <w:t xml:space="preserve">I have trained customers </w:t>
      </w:r>
      <w:r w:rsidR="00B907BF">
        <w:t xml:space="preserve">and employees </w:t>
      </w:r>
      <w:r>
        <w:t xml:space="preserve">on software usage, both onsite and using remote applications like Team Viewer, GoToAssist, </w:t>
      </w:r>
      <w:r w:rsidR="00DB5CC2">
        <w:t>WebEx</w:t>
      </w:r>
      <w:r>
        <w:t xml:space="preserve"> and others.</w:t>
      </w:r>
    </w:p>
    <w:p w:rsidR="00BE2826" w:rsidRDefault="00BE2826" w:rsidP="004E658B"/>
    <w:p w:rsidR="00BE2826" w:rsidRDefault="00BE2826" w:rsidP="00BE2826">
      <w:r>
        <w:t>Customer Support</w:t>
      </w:r>
    </w:p>
    <w:p w:rsidR="00BE2826" w:rsidRDefault="00B907BF" w:rsidP="00BE2826">
      <w:r>
        <w:t>I have worked with and for</w:t>
      </w:r>
      <w:r w:rsidR="00BE2826">
        <w:t xml:space="preserve"> the support department at a tier one level.  This meant either solving the issue of the phone with the customer or if it was a quick resolution, solved myself.</w:t>
      </w:r>
    </w:p>
    <w:p w:rsidR="00BE2826" w:rsidRDefault="00BE2826" w:rsidP="00BE2826"/>
    <w:p w:rsidR="00DB5CC2" w:rsidRDefault="00DB5CC2" w:rsidP="004E658B">
      <w:r>
        <w:lastRenderedPageBreak/>
        <w:t>Change Management Software</w:t>
      </w:r>
    </w:p>
    <w:p w:rsidR="00DB5CC2" w:rsidRDefault="00DB5CC2" w:rsidP="004E658B">
      <w:r>
        <w:t>We ha</w:t>
      </w:r>
      <w:r w:rsidR="008C3B63">
        <w:t xml:space="preserve">ve used </w:t>
      </w:r>
      <w:r w:rsidR="008A7A52">
        <w:t xml:space="preserve">change management applications </w:t>
      </w:r>
      <w:r w:rsidR="008C3B63">
        <w:t>Microsoft Visual Source</w:t>
      </w:r>
      <w:r>
        <w:t>Safe and Perforce</w:t>
      </w:r>
    </w:p>
    <w:p w:rsidR="00DB5CC2" w:rsidRDefault="00DB5CC2" w:rsidP="004E658B"/>
    <w:p w:rsidR="004E658B" w:rsidRDefault="004E658B" w:rsidP="004E658B">
      <w:r>
        <w:t xml:space="preserve">Software </w:t>
      </w:r>
      <w:r w:rsidR="00BE2826">
        <w:t>environment</w:t>
      </w:r>
      <w:r>
        <w:t>:</w:t>
      </w:r>
    </w:p>
    <w:p w:rsidR="004E658B" w:rsidRDefault="00143CBE" w:rsidP="004E658B">
      <w:r>
        <w:t>I am familiar with working in both a Waterfall and</w:t>
      </w:r>
      <w:r w:rsidR="003B0D82">
        <w:t xml:space="preserve"> Agile environment</w:t>
      </w:r>
      <w:r>
        <w:t>s</w:t>
      </w:r>
      <w:r w:rsidR="003B0D82">
        <w:t>.</w:t>
      </w:r>
    </w:p>
    <w:p w:rsidR="00BE2826" w:rsidRDefault="00BE2826"/>
    <w:p w:rsidR="00493249" w:rsidRDefault="00493249">
      <w:r>
        <w:t>References</w:t>
      </w:r>
      <w:r w:rsidR="00582FB1">
        <w:t>:</w:t>
      </w:r>
    </w:p>
    <w:p w:rsidR="00493249" w:rsidRDefault="00493249">
      <w:r>
        <w:t>I can provide reference</w:t>
      </w:r>
      <w:r w:rsidR="00582FB1">
        <w:t>s</w:t>
      </w:r>
      <w:r>
        <w:t xml:space="preserve"> upon</w:t>
      </w:r>
      <w:r w:rsidR="00582FB1">
        <w:t xml:space="preserve"> your</w:t>
      </w:r>
      <w:r>
        <w:t xml:space="preserve"> request.  </w:t>
      </w:r>
    </w:p>
    <w:p w:rsidR="00D95A86" w:rsidRDefault="00D95A86"/>
    <w:p w:rsidR="00493249" w:rsidRDefault="00493249">
      <w:r>
        <w:t>Availability</w:t>
      </w:r>
    </w:p>
    <w:p w:rsidR="00493249" w:rsidRDefault="00493249">
      <w:r>
        <w:t xml:space="preserve">I would be available for </w:t>
      </w:r>
      <w:r w:rsidR="00582FB1">
        <w:t>a personal meeting/interval when you require.  You can reach me on my cell at 250-859-1287 or by email to</w:t>
      </w:r>
      <w:r w:rsidR="00AD54B6">
        <w:t xml:space="preserve"> </w:t>
      </w:r>
      <w:r w:rsidR="00582FB1">
        <w:t>dave.</w:t>
      </w:r>
      <w:r w:rsidR="00D95A86">
        <w:t>taz.</w:t>
      </w:r>
      <w:r w:rsidR="00582FB1">
        <w:t>audy@</w:t>
      </w:r>
      <w:r w:rsidR="00D95A86">
        <w:t>gmail.com</w:t>
      </w:r>
      <w:bookmarkStart w:id="0" w:name="_GoBack"/>
      <w:bookmarkEnd w:id="0"/>
    </w:p>
    <w:sectPr w:rsidR="00493249" w:rsidSect="00DA48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BE6" w:rsidRDefault="00D81BE6" w:rsidP="00D81BE6">
      <w:r>
        <w:separator/>
      </w:r>
    </w:p>
  </w:endnote>
  <w:endnote w:type="continuationSeparator" w:id="0">
    <w:p w:rsidR="00D81BE6" w:rsidRDefault="00D81BE6" w:rsidP="00D8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E6" w:rsidRDefault="00D81B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E6" w:rsidRDefault="00D81B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E6" w:rsidRDefault="00D81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BE6" w:rsidRDefault="00D81BE6" w:rsidP="00D81BE6">
      <w:r>
        <w:separator/>
      </w:r>
    </w:p>
  </w:footnote>
  <w:footnote w:type="continuationSeparator" w:id="0">
    <w:p w:rsidR="00D81BE6" w:rsidRDefault="00D81BE6" w:rsidP="00D81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E6" w:rsidRDefault="00D81B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E6" w:rsidRDefault="00D81B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E6" w:rsidRDefault="00D81B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1B6"/>
    <w:rsid w:val="001351B6"/>
    <w:rsid w:val="00143CBE"/>
    <w:rsid w:val="001609D9"/>
    <w:rsid w:val="001C069F"/>
    <w:rsid w:val="001D1C23"/>
    <w:rsid w:val="002D5B5A"/>
    <w:rsid w:val="0033619F"/>
    <w:rsid w:val="00364458"/>
    <w:rsid w:val="00383F51"/>
    <w:rsid w:val="00394AD1"/>
    <w:rsid w:val="00394CC1"/>
    <w:rsid w:val="003B0D82"/>
    <w:rsid w:val="003C218D"/>
    <w:rsid w:val="003C2FA4"/>
    <w:rsid w:val="00465A08"/>
    <w:rsid w:val="00493249"/>
    <w:rsid w:val="004949CE"/>
    <w:rsid w:val="004E658B"/>
    <w:rsid w:val="00582FB1"/>
    <w:rsid w:val="005941A2"/>
    <w:rsid w:val="007F369F"/>
    <w:rsid w:val="008A7A52"/>
    <w:rsid w:val="008C3B63"/>
    <w:rsid w:val="00926895"/>
    <w:rsid w:val="009338D8"/>
    <w:rsid w:val="009E7101"/>
    <w:rsid w:val="00AB52B3"/>
    <w:rsid w:val="00AD54B6"/>
    <w:rsid w:val="00B907BF"/>
    <w:rsid w:val="00BE2826"/>
    <w:rsid w:val="00C24C72"/>
    <w:rsid w:val="00C44DBE"/>
    <w:rsid w:val="00C53E49"/>
    <w:rsid w:val="00C9285E"/>
    <w:rsid w:val="00D0040B"/>
    <w:rsid w:val="00D81BE6"/>
    <w:rsid w:val="00D95A86"/>
    <w:rsid w:val="00DA48C3"/>
    <w:rsid w:val="00DB5CC2"/>
    <w:rsid w:val="00E16486"/>
    <w:rsid w:val="00E31993"/>
    <w:rsid w:val="00FE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79017595-8DBC-455D-84EE-698D6621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8C3"/>
  </w:style>
  <w:style w:type="paragraph" w:styleId="Heading1">
    <w:name w:val="heading 1"/>
    <w:basedOn w:val="Normal"/>
    <w:next w:val="Normal"/>
    <w:link w:val="Heading1Char"/>
    <w:uiPriority w:val="9"/>
    <w:qFormat/>
    <w:rsid w:val="00DA48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8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48C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48C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48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48C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48C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48C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48C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8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48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48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48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48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48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48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48C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A48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8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48C3"/>
    <w:rPr>
      <w:rFonts w:eastAsiaTheme="minorEastAsia"/>
      <w:color w:val="5A5A5A" w:themeColor="text1" w:themeTint="A5"/>
      <w:spacing w:val="15"/>
    </w:rPr>
  </w:style>
  <w:style w:type="character" w:styleId="SubtleEmphasis">
    <w:name w:val="Subtle Emphasis"/>
    <w:basedOn w:val="DefaultParagraphFont"/>
    <w:uiPriority w:val="19"/>
    <w:qFormat/>
    <w:rsid w:val="00DA48C3"/>
    <w:rPr>
      <w:i/>
      <w:iCs/>
      <w:color w:val="404040" w:themeColor="text1" w:themeTint="BF"/>
    </w:rPr>
  </w:style>
  <w:style w:type="character" w:styleId="Emphasis">
    <w:name w:val="Emphasis"/>
    <w:basedOn w:val="DefaultParagraphFont"/>
    <w:uiPriority w:val="20"/>
    <w:qFormat/>
    <w:rsid w:val="00DA48C3"/>
    <w:rPr>
      <w:i/>
      <w:iCs/>
    </w:rPr>
  </w:style>
  <w:style w:type="character" w:styleId="IntenseEmphasis">
    <w:name w:val="Intense Emphasis"/>
    <w:basedOn w:val="DefaultParagraphFont"/>
    <w:uiPriority w:val="21"/>
    <w:qFormat/>
    <w:rsid w:val="00DA48C3"/>
    <w:rPr>
      <w:i/>
      <w:iCs/>
      <w:color w:val="5B9BD5" w:themeColor="accent1"/>
    </w:rPr>
  </w:style>
  <w:style w:type="character" w:styleId="Strong">
    <w:name w:val="Strong"/>
    <w:basedOn w:val="DefaultParagraphFont"/>
    <w:uiPriority w:val="22"/>
    <w:qFormat/>
    <w:rsid w:val="00DA48C3"/>
    <w:rPr>
      <w:b/>
      <w:bCs/>
    </w:rPr>
  </w:style>
  <w:style w:type="paragraph" w:styleId="Quote">
    <w:name w:val="Quote"/>
    <w:basedOn w:val="Normal"/>
    <w:next w:val="Normal"/>
    <w:link w:val="QuoteChar"/>
    <w:uiPriority w:val="29"/>
    <w:qFormat/>
    <w:rsid w:val="00DA48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48C3"/>
    <w:rPr>
      <w:i/>
      <w:iCs/>
      <w:color w:val="404040" w:themeColor="text1" w:themeTint="BF"/>
    </w:rPr>
  </w:style>
  <w:style w:type="paragraph" w:styleId="IntenseQuote">
    <w:name w:val="Intense Quote"/>
    <w:basedOn w:val="Normal"/>
    <w:next w:val="Normal"/>
    <w:link w:val="IntenseQuoteChar"/>
    <w:uiPriority w:val="30"/>
    <w:qFormat/>
    <w:rsid w:val="00DA48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A48C3"/>
    <w:rPr>
      <w:i/>
      <w:iCs/>
      <w:color w:val="5B9BD5" w:themeColor="accent1"/>
    </w:rPr>
  </w:style>
  <w:style w:type="character" w:styleId="SubtleReference">
    <w:name w:val="Subtle Reference"/>
    <w:basedOn w:val="DefaultParagraphFont"/>
    <w:uiPriority w:val="31"/>
    <w:qFormat/>
    <w:rsid w:val="00DA48C3"/>
    <w:rPr>
      <w:smallCaps/>
      <w:color w:val="5A5A5A" w:themeColor="text1" w:themeTint="A5"/>
    </w:rPr>
  </w:style>
  <w:style w:type="character" w:styleId="IntenseReference">
    <w:name w:val="Intense Reference"/>
    <w:basedOn w:val="DefaultParagraphFont"/>
    <w:uiPriority w:val="32"/>
    <w:qFormat/>
    <w:rsid w:val="00DA48C3"/>
    <w:rPr>
      <w:b/>
      <w:bCs/>
      <w:smallCaps/>
      <w:color w:val="5B9BD5" w:themeColor="accent1"/>
      <w:spacing w:val="5"/>
    </w:rPr>
  </w:style>
  <w:style w:type="character" w:styleId="BookTitle">
    <w:name w:val="Book Title"/>
    <w:basedOn w:val="DefaultParagraphFont"/>
    <w:uiPriority w:val="33"/>
    <w:qFormat/>
    <w:rsid w:val="00DA48C3"/>
    <w:rPr>
      <w:b/>
      <w:bCs/>
      <w:i/>
      <w:iCs/>
      <w:spacing w:val="5"/>
    </w:rPr>
  </w:style>
  <w:style w:type="paragraph" w:styleId="ListParagraph">
    <w:name w:val="List Paragraph"/>
    <w:basedOn w:val="Normal"/>
    <w:uiPriority w:val="34"/>
    <w:qFormat/>
    <w:rsid w:val="00DA48C3"/>
    <w:pPr>
      <w:ind w:left="720"/>
      <w:contextualSpacing/>
    </w:pPr>
  </w:style>
  <w:style w:type="character" w:styleId="Hyperlink">
    <w:name w:val="Hyperlink"/>
    <w:basedOn w:val="DefaultParagraphFont"/>
    <w:uiPriority w:val="99"/>
    <w:unhideWhenUsed/>
    <w:rsid w:val="00DA48C3"/>
    <w:rPr>
      <w:color w:val="0563C1" w:themeColor="hyperlink"/>
      <w:u w:val="single"/>
    </w:rPr>
  </w:style>
  <w:style w:type="character" w:styleId="FollowedHyperlink">
    <w:name w:val="FollowedHyperlink"/>
    <w:basedOn w:val="DefaultParagraphFont"/>
    <w:uiPriority w:val="99"/>
    <w:unhideWhenUsed/>
    <w:rsid w:val="00DA48C3"/>
    <w:rPr>
      <w:color w:val="954F72" w:themeColor="followedHyperlink"/>
      <w:u w:val="single"/>
    </w:rPr>
  </w:style>
  <w:style w:type="paragraph" w:styleId="Caption">
    <w:name w:val="caption"/>
    <w:basedOn w:val="Normal"/>
    <w:next w:val="Normal"/>
    <w:uiPriority w:val="35"/>
    <w:unhideWhenUsed/>
    <w:qFormat/>
    <w:rsid w:val="00DA48C3"/>
    <w:pPr>
      <w:spacing w:after="200"/>
    </w:pPr>
    <w:rPr>
      <w:i/>
      <w:iCs/>
      <w:color w:val="44546A" w:themeColor="text2"/>
      <w:sz w:val="18"/>
      <w:szCs w:val="18"/>
    </w:rPr>
  </w:style>
  <w:style w:type="paragraph" w:styleId="Header">
    <w:name w:val="header"/>
    <w:basedOn w:val="Normal"/>
    <w:link w:val="HeaderChar"/>
    <w:uiPriority w:val="99"/>
    <w:unhideWhenUsed/>
    <w:rsid w:val="00D81BE6"/>
    <w:pPr>
      <w:tabs>
        <w:tab w:val="center" w:pos="4680"/>
        <w:tab w:val="right" w:pos="9360"/>
      </w:tabs>
    </w:pPr>
  </w:style>
  <w:style w:type="character" w:customStyle="1" w:styleId="HeaderChar">
    <w:name w:val="Header Char"/>
    <w:basedOn w:val="DefaultParagraphFont"/>
    <w:link w:val="Header"/>
    <w:uiPriority w:val="99"/>
    <w:rsid w:val="00D81BE6"/>
  </w:style>
  <w:style w:type="paragraph" w:styleId="Footer">
    <w:name w:val="footer"/>
    <w:basedOn w:val="Normal"/>
    <w:link w:val="FooterChar"/>
    <w:uiPriority w:val="99"/>
    <w:unhideWhenUsed/>
    <w:rsid w:val="00D81BE6"/>
    <w:pPr>
      <w:tabs>
        <w:tab w:val="center" w:pos="4680"/>
        <w:tab w:val="right" w:pos="9360"/>
      </w:tabs>
    </w:pPr>
  </w:style>
  <w:style w:type="character" w:customStyle="1" w:styleId="FooterChar">
    <w:name w:val="Footer Char"/>
    <w:basedOn w:val="DefaultParagraphFont"/>
    <w:link w:val="Footer"/>
    <w:uiPriority w:val="99"/>
    <w:rsid w:val="00D81BE6"/>
  </w:style>
  <w:style w:type="paragraph" w:styleId="BalloonText">
    <w:name w:val="Balloon Text"/>
    <w:basedOn w:val="Normal"/>
    <w:link w:val="BalloonTextChar"/>
    <w:uiPriority w:val="99"/>
    <w:semiHidden/>
    <w:unhideWhenUsed/>
    <w:rsid w:val="00D81B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L.DAud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Vadim Software</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Audy</dc:creator>
  <cp:lastModifiedBy>Dave Audy</cp:lastModifiedBy>
  <cp:revision>2</cp:revision>
  <cp:lastPrinted>2015-01-03T02:03:00Z</cp:lastPrinted>
  <dcterms:created xsi:type="dcterms:W3CDTF">2017-03-02T20:24:00Z</dcterms:created>
  <dcterms:modified xsi:type="dcterms:W3CDTF">2017-03-02T20:24:00Z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